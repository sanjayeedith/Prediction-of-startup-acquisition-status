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2D0B" w14:textId="5195028F" w:rsidR="00E81978" w:rsidRPr="007653FC" w:rsidRDefault="00000000">
      <w:pPr>
        <w:pStyle w:val="Title"/>
        <w:rPr>
          <w:sz w:val="32"/>
          <w:szCs w:val="32"/>
        </w:rPr>
      </w:pPr>
      <w:sdt>
        <w:sdtPr>
          <w:rPr>
            <w:sz w:val="28"/>
            <w:szCs w:val="28"/>
          </w:rPr>
          <w:alias w:val="Title:"/>
          <w:tag w:val="Title:"/>
          <w:id w:val="726351117"/>
          <w:placeholder>
            <w:docPart w:val="449A01C687234FBC93CA94B3DB51D35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B0955">
            <w:rPr>
              <w:sz w:val="28"/>
              <w:szCs w:val="28"/>
            </w:rPr>
            <w:t>Startup Acquisition Analysis and Prediction</w:t>
          </w:r>
          <w:r w:rsidR="005B0955">
            <w:rPr>
              <w:sz w:val="28"/>
              <w:szCs w:val="28"/>
            </w:rPr>
            <w:br/>
            <w:t>Technocolabs Datasciens and ML Intership</w:t>
          </w:r>
          <w:r w:rsidR="005B0955">
            <w:rPr>
              <w:sz w:val="28"/>
              <w:szCs w:val="28"/>
            </w:rPr>
            <w:br/>
          </w:r>
          <w:r w:rsidR="005B0955">
            <w:rPr>
              <w:sz w:val="28"/>
              <w:szCs w:val="28"/>
            </w:rPr>
            <w:br/>
          </w:r>
          <w:r w:rsidR="005B0955">
            <w:rPr>
              <w:sz w:val="28"/>
              <w:szCs w:val="28"/>
            </w:rPr>
            <w:br/>
            <w:t xml:space="preserve"> Authors:</w:t>
          </w:r>
        </w:sdtContent>
      </w:sdt>
    </w:p>
    <w:p w14:paraId="26852F3D" w14:textId="77777777" w:rsidR="005B0955" w:rsidRPr="005B0955" w:rsidRDefault="005B0955" w:rsidP="005B0955">
      <w:pPr>
        <w:pStyle w:val="Title"/>
      </w:pPr>
      <w:r w:rsidRPr="005B0955">
        <w:t>Diksha Tiwari</w:t>
      </w:r>
    </w:p>
    <w:p w14:paraId="5E71F546" w14:textId="77777777" w:rsidR="005B0955" w:rsidRPr="005B0955" w:rsidRDefault="005B0955" w:rsidP="005B0955">
      <w:pPr>
        <w:pStyle w:val="Title"/>
      </w:pPr>
      <w:r w:rsidRPr="005B0955">
        <w:t>Sonam Meshram</w:t>
      </w:r>
    </w:p>
    <w:p w14:paraId="54DB6E85" w14:textId="77777777" w:rsidR="005B0955" w:rsidRPr="005B0955" w:rsidRDefault="005B0955" w:rsidP="005B0955">
      <w:pPr>
        <w:pStyle w:val="Title"/>
      </w:pPr>
      <w:r w:rsidRPr="005B0955">
        <w:t>Muhammad Shaheer</w:t>
      </w:r>
    </w:p>
    <w:p w14:paraId="012BDA55" w14:textId="77777777" w:rsidR="005B0955" w:rsidRPr="005B0955" w:rsidRDefault="005B0955" w:rsidP="005B0955">
      <w:pPr>
        <w:pStyle w:val="Title"/>
      </w:pPr>
      <w:r w:rsidRPr="005B0955">
        <w:t>Rwan Sobhy Hussein Attia Moustafa</w:t>
      </w:r>
    </w:p>
    <w:p w14:paraId="0A63A595" w14:textId="77777777" w:rsidR="005B0955" w:rsidRPr="005B0955" w:rsidRDefault="005B0955" w:rsidP="005B0955">
      <w:pPr>
        <w:pStyle w:val="Title"/>
      </w:pPr>
      <w:r w:rsidRPr="005B0955">
        <w:t>SANJAY.R</w:t>
      </w:r>
    </w:p>
    <w:p w14:paraId="2BD3E92C" w14:textId="77777777" w:rsidR="005B0955" w:rsidRPr="005B0955" w:rsidRDefault="005B0955" w:rsidP="005B0955">
      <w:pPr>
        <w:pStyle w:val="Title"/>
      </w:pPr>
      <w:r w:rsidRPr="005B0955">
        <w:t>Muhammad Adeed Iqbal</w:t>
      </w:r>
    </w:p>
    <w:p w14:paraId="7BA50A1F" w14:textId="77777777" w:rsidR="005B0955" w:rsidRPr="005B0955" w:rsidRDefault="005B0955" w:rsidP="005B0955">
      <w:pPr>
        <w:pStyle w:val="Title"/>
      </w:pPr>
      <w:r w:rsidRPr="005B0955">
        <w:t>Aditya Shankar</w:t>
      </w:r>
    </w:p>
    <w:p w14:paraId="595B819B" w14:textId="0FD10806" w:rsidR="005B0955" w:rsidRDefault="005B0955" w:rsidP="005B0955">
      <w:pPr>
        <w:pStyle w:val="Title"/>
      </w:pPr>
      <w:r w:rsidRPr="005B0955">
        <w:t>Ahmed karam karam</w:t>
      </w:r>
    </w:p>
    <w:sdt>
      <w:sdtPr>
        <w:rPr>
          <w:sz w:val="22"/>
          <w:szCs w:val="22"/>
        </w:rPr>
        <w:alias w:val="Abstract:"/>
        <w:tag w:val="Abstract:"/>
        <w:id w:val="202146031"/>
        <w:placeholder>
          <w:docPart w:val="5225FC56D7324F07BEAD8DB4C5613202"/>
        </w:placeholder>
        <w:temporary/>
        <w:showingPlcHdr/>
        <w15:appearance w15:val="hidden"/>
      </w:sdtPr>
      <w:sdtContent>
        <w:p w14:paraId="17955215" w14:textId="610EA20F" w:rsidR="00E81978" w:rsidRPr="00C752CA" w:rsidRDefault="005D3A03">
          <w:pPr>
            <w:pStyle w:val="SectionTitle"/>
            <w:rPr>
              <w:sz w:val="22"/>
              <w:szCs w:val="22"/>
            </w:rPr>
          </w:pPr>
          <w:r w:rsidRPr="00C752CA">
            <w:rPr>
              <w:sz w:val="22"/>
              <w:szCs w:val="22"/>
            </w:rPr>
            <w:t>Abstract</w:t>
          </w:r>
        </w:p>
      </w:sdtContent>
    </w:sdt>
    <w:p w14:paraId="126BD57E" w14:textId="019F775F" w:rsidR="00C752CA" w:rsidRPr="00C752CA" w:rsidRDefault="00C752CA" w:rsidP="00C752CA">
      <w:pPr>
        <w:ind w:firstLine="0"/>
        <w:rPr>
          <w:rFonts w:asciiTheme="majorBidi" w:hAnsiTheme="majorBidi" w:cstheme="majorBidi"/>
          <w:sz w:val="22"/>
          <w:szCs w:val="22"/>
        </w:rPr>
      </w:pPr>
      <w:r w:rsidRPr="00C752CA">
        <w:rPr>
          <w:rFonts w:asciiTheme="majorBidi" w:hAnsiTheme="majorBidi" w:cstheme="majorBidi"/>
          <w:sz w:val="22"/>
          <w:szCs w:val="22"/>
        </w:rPr>
        <w:t>The satisfaction and gratitude that accompany the successful completion of any task would be impossible without the mention of the people who made it possible, whose constant guidance and encouragement crowned our efforts with success.</w:t>
      </w:r>
    </w:p>
    <w:p w14:paraId="22317717" w14:textId="5466B6CD" w:rsidR="00C752CA" w:rsidRPr="00C752CA" w:rsidRDefault="00C752CA" w:rsidP="00C752CA">
      <w:pPr>
        <w:ind w:firstLine="0"/>
        <w:rPr>
          <w:rFonts w:asciiTheme="majorBidi" w:hAnsiTheme="majorBidi" w:cstheme="majorBidi"/>
          <w:sz w:val="22"/>
          <w:szCs w:val="22"/>
        </w:rPr>
      </w:pPr>
      <w:r w:rsidRPr="00C752CA">
        <w:rPr>
          <w:rFonts w:asciiTheme="majorBidi" w:hAnsiTheme="majorBidi" w:cstheme="majorBidi"/>
          <w:sz w:val="22"/>
          <w:szCs w:val="22"/>
        </w:rPr>
        <w:t xml:space="preserve">I have great pleasure in expressing my deep sense of gratitude to </w:t>
      </w:r>
      <w:r>
        <w:rPr>
          <w:rFonts w:asciiTheme="majorBidi" w:hAnsiTheme="majorBidi" w:cstheme="majorBidi"/>
          <w:sz w:val="22"/>
          <w:szCs w:val="22"/>
        </w:rPr>
        <w:t>Technocolabs , sir . Mohammed Ya</w:t>
      </w:r>
      <w:r w:rsidR="0074364E">
        <w:rPr>
          <w:rFonts w:asciiTheme="majorBidi" w:hAnsiTheme="majorBidi" w:cstheme="majorBidi"/>
          <w:sz w:val="22"/>
          <w:szCs w:val="22"/>
        </w:rPr>
        <w:t>si</w:t>
      </w:r>
      <w:r>
        <w:rPr>
          <w:rFonts w:asciiTheme="majorBidi" w:hAnsiTheme="majorBidi" w:cstheme="majorBidi"/>
          <w:sz w:val="22"/>
          <w:szCs w:val="22"/>
        </w:rPr>
        <w:t xml:space="preserve">n Shah </w:t>
      </w:r>
      <w:r w:rsidRPr="00C752CA">
        <w:rPr>
          <w:rFonts w:asciiTheme="majorBidi" w:hAnsiTheme="majorBidi" w:cstheme="majorBidi"/>
          <w:sz w:val="22"/>
          <w:szCs w:val="22"/>
        </w:rPr>
        <w:t>for providing necessary infrastructure and creating good environment.</w:t>
      </w:r>
    </w:p>
    <w:p w14:paraId="7E9DE180" w14:textId="1CE17D6A" w:rsidR="00C752CA" w:rsidRPr="00C752CA" w:rsidRDefault="00C752CA" w:rsidP="00C752CA">
      <w:pPr>
        <w:ind w:firstLine="0"/>
        <w:rPr>
          <w:rFonts w:asciiTheme="majorBidi" w:hAnsiTheme="majorBidi" w:cstheme="majorBidi"/>
          <w:sz w:val="22"/>
          <w:szCs w:val="22"/>
        </w:rPr>
      </w:pPr>
      <w:r w:rsidRPr="00C752CA">
        <w:rPr>
          <w:rFonts w:asciiTheme="majorBidi" w:hAnsiTheme="majorBidi" w:cstheme="majorBidi"/>
          <w:sz w:val="22"/>
          <w:szCs w:val="22"/>
        </w:rPr>
        <w:t xml:space="preserve">I express my gratitude to </w:t>
      </w:r>
      <w:r>
        <w:rPr>
          <w:rFonts w:asciiTheme="majorBidi" w:hAnsiTheme="majorBidi" w:cstheme="majorBidi"/>
          <w:sz w:val="22"/>
          <w:szCs w:val="22"/>
        </w:rPr>
        <w:t>Sri Lakshmi Prasanna</w:t>
      </w:r>
      <w:r w:rsidRPr="00C752CA">
        <w:rPr>
          <w:rFonts w:asciiTheme="majorBidi" w:hAnsiTheme="majorBidi" w:cstheme="majorBidi"/>
          <w:sz w:val="22"/>
          <w:szCs w:val="22"/>
        </w:rPr>
        <w:t xml:space="preserve"> for constantly monitoring the development of the project and setting up precise deadlines.</w:t>
      </w:r>
    </w:p>
    <w:p w14:paraId="096C14EF" w14:textId="77777777" w:rsidR="00C752CA" w:rsidRPr="00C752CA" w:rsidRDefault="00C752CA" w:rsidP="00C752CA"/>
    <w:p w14:paraId="14152576" w14:textId="3E7934CC" w:rsidR="00A82655" w:rsidRPr="00A82655" w:rsidRDefault="00A82655">
      <w:pPr>
        <w:pStyle w:val="SectionTitle"/>
        <w:rPr>
          <w:rFonts w:asciiTheme="minorHAnsi" w:eastAsiaTheme="minorEastAsia" w:hAnsiTheme="minorHAnsi" w:cstheme="minorBidi"/>
          <w:sz w:val="32"/>
          <w:szCs w:val="32"/>
        </w:rPr>
      </w:pPr>
      <w:r w:rsidRPr="00A82655">
        <w:rPr>
          <w:rFonts w:asciiTheme="minorHAnsi" w:eastAsiaTheme="minorEastAsia" w:hAnsiTheme="minorHAnsi" w:cstheme="minorBidi"/>
          <w:sz w:val="32"/>
          <w:szCs w:val="32"/>
        </w:rPr>
        <w:lastRenderedPageBreak/>
        <w:t>Startup Acquisition Analysis and Prediction</w:t>
      </w:r>
    </w:p>
    <w:p w14:paraId="7ECC5250" w14:textId="4AEB3DE4" w:rsidR="00A82655" w:rsidRPr="006C79D5" w:rsidRDefault="00A82655" w:rsidP="00A82655">
      <w:pPr>
        <w:pStyle w:val="ListParagraph"/>
        <w:numPr>
          <w:ilvl w:val="0"/>
          <w:numId w:val="17"/>
        </w:numPr>
        <w:ind w:left="360"/>
        <w:rPr>
          <w:b/>
          <w:bCs/>
          <w:sz w:val="28"/>
          <w:szCs w:val="28"/>
        </w:rPr>
      </w:pPr>
      <w:r w:rsidRPr="006C79D5">
        <w:rPr>
          <w:b/>
          <w:bCs/>
          <w:sz w:val="28"/>
          <w:szCs w:val="28"/>
        </w:rPr>
        <w:t>Data Cleaning</w:t>
      </w:r>
    </w:p>
    <w:p w14:paraId="1578519C" w14:textId="1234295B" w:rsidR="00427916" w:rsidRDefault="00A82655" w:rsidP="00427916">
      <w:pPr>
        <w:pStyle w:val="ListParagraph"/>
        <w:ind w:left="360"/>
      </w:pPr>
      <w:r>
        <w:t xml:space="preserve">We deleted columns with redundancy , granularity and irrelevant information </w:t>
      </w:r>
      <w:r w:rsidR="005B35C9">
        <w:t xml:space="preserve">we also deleted instances with missing values for specific columns basically we removed null values for the following columns </w:t>
      </w:r>
      <w:r w:rsidR="00427916">
        <w:t>status ,country _code, category_code, founded_at.</w:t>
      </w:r>
    </w:p>
    <w:p w14:paraId="76233FF4" w14:textId="4EBF075C" w:rsidR="00427916" w:rsidRDefault="00427916" w:rsidP="00427916">
      <w:pPr>
        <w:pStyle w:val="ListParagraph"/>
        <w:ind w:left="360"/>
      </w:pPr>
      <w:r>
        <w:t>For the columns with less percentage of null values with used the Imputing method using mean , median and mode.</w:t>
      </w:r>
    </w:p>
    <w:p w14:paraId="118A3A54" w14:textId="7CB90E86" w:rsidR="00427916" w:rsidRPr="006C79D5" w:rsidRDefault="00427916" w:rsidP="00427916">
      <w:pPr>
        <w:pStyle w:val="ListParagraph"/>
        <w:numPr>
          <w:ilvl w:val="0"/>
          <w:numId w:val="17"/>
        </w:numPr>
        <w:ind w:left="450"/>
        <w:rPr>
          <w:b/>
          <w:bCs/>
          <w:sz w:val="28"/>
          <w:szCs w:val="28"/>
        </w:rPr>
      </w:pPr>
      <w:r w:rsidRPr="006C79D5">
        <w:rPr>
          <w:b/>
          <w:bCs/>
          <w:sz w:val="28"/>
          <w:szCs w:val="28"/>
        </w:rPr>
        <w:t>Data Transformation</w:t>
      </w:r>
    </w:p>
    <w:p w14:paraId="626F1FDE" w14:textId="54538068" w:rsidR="00427916" w:rsidRPr="00E25B2C" w:rsidRDefault="003D2D4A" w:rsidP="00427916">
      <w:pPr>
        <w:pStyle w:val="ListParagraph"/>
        <w:ind w:left="450"/>
      </w:pPr>
      <w:r w:rsidRPr="00E25B2C">
        <w:t>Here we are fixing irrelevant data types to some columns  so we converted columns that include date year datatype</w:t>
      </w:r>
    </w:p>
    <w:p w14:paraId="2271E701" w14:textId="05ABCEA1" w:rsidR="003D2D4A" w:rsidRDefault="00E25B2C" w:rsidP="00E25B2C">
      <w:pPr>
        <w:pStyle w:val="ListParagraph"/>
        <w:numPr>
          <w:ilvl w:val="0"/>
          <w:numId w:val="17"/>
        </w:numPr>
        <w:ind w:left="450"/>
        <w:rPr>
          <w:sz w:val="28"/>
          <w:szCs w:val="28"/>
        </w:rPr>
      </w:pPr>
      <w:r w:rsidRPr="006C79D5">
        <w:rPr>
          <w:b/>
          <w:bCs/>
          <w:sz w:val="28"/>
          <w:szCs w:val="28"/>
        </w:rPr>
        <w:t>Data</w:t>
      </w:r>
      <w:r>
        <w:rPr>
          <w:sz w:val="28"/>
          <w:szCs w:val="28"/>
        </w:rPr>
        <w:t xml:space="preserve"> </w:t>
      </w:r>
      <w:r w:rsidRPr="006C79D5">
        <w:rPr>
          <w:b/>
          <w:bCs/>
          <w:sz w:val="28"/>
          <w:szCs w:val="28"/>
        </w:rPr>
        <w:t>Exploitation</w:t>
      </w:r>
    </w:p>
    <w:p w14:paraId="2B22A59F" w14:textId="36F8D856" w:rsidR="00E25B2C" w:rsidRDefault="00E25B2C" w:rsidP="00E25B2C">
      <w:pPr>
        <w:pStyle w:val="ListParagraph"/>
        <w:ind w:left="450"/>
      </w:pPr>
      <w:r w:rsidRPr="00E25B2C">
        <w:t xml:space="preserve">First we started filling the null values in closed_at </w:t>
      </w:r>
      <w:r>
        <w:t>for calculation of the age of company then we created column active_</w:t>
      </w:r>
      <w:r w:rsidR="003D687B">
        <w:t>days from subtracting closed_at from founded_at then we removed rows with negative values in active_days and dropped the other two columns</w:t>
      </w:r>
    </w:p>
    <w:p w14:paraId="039028CC" w14:textId="7F1596F3" w:rsidR="006C79D5" w:rsidRDefault="006C79D5" w:rsidP="006C79D5">
      <w:pPr>
        <w:pStyle w:val="ListParagraph"/>
        <w:numPr>
          <w:ilvl w:val="0"/>
          <w:numId w:val="17"/>
        </w:numPr>
        <w:ind w:left="450"/>
        <w:rPr>
          <w:b/>
          <w:bCs/>
          <w:sz w:val="28"/>
          <w:szCs w:val="28"/>
        </w:rPr>
      </w:pPr>
      <w:r w:rsidRPr="006C79D5">
        <w:rPr>
          <w:b/>
          <w:bCs/>
          <w:sz w:val="28"/>
          <w:szCs w:val="28"/>
        </w:rPr>
        <w:t>EDA</w:t>
      </w:r>
    </w:p>
    <w:p w14:paraId="7A4CDD50" w14:textId="175C0D59" w:rsidR="006C79D5" w:rsidRDefault="00925FA7" w:rsidP="006C79D5">
      <w:pPr>
        <w:pStyle w:val="ListParagraph"/>
        <w:ind w:left="450"/>
      </w:pPr>
      <w:r>
        <w:t xml:space="preserve">we detected the existence of outliers through data visualization </w:t>
      </w:r>
      <w:r w:rsidR="00B9203F">
        <w:t xml:space="preserve">using box plot </w:t>
      </w:r>
    </w:p>
    <w:p w14:paraId="4178C92D" w14:textId="77AA73D9" w:rsidR="00D4146C" w:rsidRPr="00925FA7" w:rsidRDefault="00D4146C" w:rsidP="006C79D5">
      <w:pPr>
        <w:pStyle w:val="ListParagraph"/>
        <w:ind w:left="450"/>
      </w:pPr>
      <w:r w:rsidRPr="00D4146C">
        <w:rPr>
          <w:noProof/>
        </w:rPr>
        <w:drawing>
          <wp:inline distT="0" distB="0" distL="0" distR="0" wp14:anchorId="612B3D6C" wp14:editId="69E69DAB">
            <wp:extent cx="2987040" cy="1784676"/>
            <wp:effectExtent l="0" t="0" r="3810" b="635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1"/>
                    <a:stretch>
                      <a:fillRect/>
                    </a:stretch>
                  </pic:blipFill>
                  <pic:spPr>
                    <a:xfrm>
                      <a:off x="0" y="0"/>
                      <a:ext cx="2991854" cy="1787553"/>
                    </a:xfrm>
                    <a:prstGeom prst="rect">
                      <a:avLst/>
                    </a:prstGeom>
                  </pic:spPr>
                </pic:pic>
              </a:graphicData>
            </a:graphic>
          </wp:inline>
        </w:drawing>
      </w:r>
    </w:p>
    <w:p w14:paraId="4CB5F3BF" w14:textId="3AFC625A" w:rsidR="00A82655" w:rsidRDefault="00D4146C" w:rsidP="00D4146C">
      <w:pPr>
        <w:pStyle w:val="SectionTitle"/>
        <w:jc w:val="left"/>
        <w:rPr>
          <w:rFonts w:asciiTheme="minorHAnsi" w:eastAsiaTheme="minorEastAsia" w:hAnsiTheme="minorHAnsi" w:cstheme="minorBidi"/>
        </w:rPr>
      </w:pPr>
      <w:r>
        <w:rPr>
          <w:rFonts w:asciiTheme="minorHAnsi" w:eastAsiaTheme="minorEastAsia" w:hAnsiTheme="minorHAnsi" w:cstheme="minorBidi"/>
        </w:rPr>
        <w:lastRenderedPageBreak/>
        <w:t>Then we removed outliers using IQR method then we generalized category_code and country_code using One hot encoder to prepare for feature engineering through working on our targeted variable Status and we finalized the data analysis part with deleting duplicates from dataset .</w:t>
      </w:r>
    </w:p>
    <w:p w14:paraId="7F55DEB3" w14:textId="065A1D83" w:rsidR="00BD1517" w:rsidRDefault="00BD1517" w:rsidP="00BD1517">
      <w:pPr>
        <w:pStyle w:val="ListParagraph"/>
        <w:numPr>
          <w:ilvl w:val="0"/>
          <w:numId w:val="17"/>
        </w:numPr>
        <w:ind w:left="360"/>
        <w:rPr>
          <w:b/>
          <w:bCs/>
          <w:sz w:val="28"/>
          <w:szCs w:val="28"/>
        </w:rPr>
      </w:pPr>
      <w:r w:rsidRPr="00BD1517">
        <w:rPr>
          <w:b/>
          <w:bCs/>
          <w:sz w:val="28"/>
          <w:szCs w:val="28"/>
        </w:rPr>
        <w:t>Machine Learning</w:t>
      </w:r>
    </w:p>
    <w:p w14:paraId="4A2AD2E7" w14:textId="2DF01BCC" w:rsidR="00BD1517" w:rsidRDefault="00BD1517" w:rsidP="00BD1517">
      <w:pPr>
        <w:pStyle w:val="ListParagraph"/>
        <w:ind w:left="360"/>
      </w:pPr>
      <w:r w:rsidRPr="00BD1517">
        <w:t xml:space="preserve">We started the ML part through </w:t>
      </w:r>
      <w:r w:rsidR="0074364E" w:rsidRPr="00BD1517">
        <w:t>applying Logistic</w:t>
      </w:r>
      <w:r w:rsidRPr="00BD1517">
        <w:t xml:space="preserve"> Regression Model </w:t>
      </w:r>
      <w:r>
        <w:t>,XGBoost Claasifier Model , Quadratic Discriminant Analysis Model and Random Forest Classifier Model .</w:t>
      </w:r>
    </w:p>
    <w:p w14:paraId="082CF7B9" w14:textId="47E9D02E" w:rsidR="00BD1517" w:rsidRDefault="00BD1517" w:rsidP="00BD1517">
      <w:pPr>
        <w:pStyle w:val="ListParagraph"/>
        <w:ind w:left="360"/>
      </w:pPr>
      <w:r>
        <w:t xml:space="preserve">But first we had to prepare the data through the following </w:t>
      </w:r>
      <w:r w:rsidR="0074364E">
        <w:t>steps:</w:t>
      </w:r>
    </w:p>
    <w:p w14:paraId="5EA88F92" w14:textId="7A69355C" w:rsidR="00BD1517" w:rsidRDefault="00CD1340" w:rsidP="00CD1340">
      <w:pPr>
        <w:pStyle w:val="ListParagraph"/>
        <w:numPr>
          <w:ilvl w:val="0"/>
          <w:numId w:val="18"/>
        </w:numPr>
      </w:pPr>
      <w:r>
        <w:t>Splitting the data</w:t>
      </w:r>
    </w:p>
    <w:p w14:paraId="3130F80B" w14:textId="31F91B3A" w:rsidR="00CD1340" w:rsidRDefault="00CD1340" w:rsidP="00CD1340">
      <w:pPr>
        <w:pStyle w:val="ListParagraph"/>
        <w:ind w:left="1080"/>
      </w:pPr>
      <w:r>
        <w:t>We split the data through sklearn ysing test_tain_split function</w:t>
      </w:r>
    </w:p>
    <w:p w14:paraId="3C96532B" w14:textId="647E82C5" w:rsidR="00EA2D85" w:rsidRDefault="0074364E" w:rsidP="00EA2D85">
      <w:pPr>
        <w:pStyle w:val="ListParagraph"/>
        <w:numPr>
          <w:ilvl w:val="0"/>
          <w:numId w:val="18"/>
        </w:numPr>
      </w:pPr>
      <w:r>
        <w:t>Separating</w:t>
      </w:r>
      <w:r w:rsidR="00EA2D85">
        <w:t xml:space="preserve"> numerical and Categorical columns</w:t>
      </w:r>
    </w:p>
    <w:p w14:paraId="341965E8" w14:textId="3D05A61F" w:rsidR="00EA2D85" w:rsidRDefault="00EA2D85" w:rsidP="00EA2D85">
      <w:pPr>
        <w:pStyle w:val="ListParagraph"/>
        <w:numPr>
          <w:ilvl w:val="0"/>
          <w:numId w:val="18"/>
        </w:numPr>
      </w:pPr>
      <w:r>
        <w:t>Applying one-hot encoding to the whole dataset</w:t>
      </w:r>
    </w:p>
    <w:p w14:paraId="1CC2D69E" w14:textId="1EE49CAF" w:rsidR="00EA2D85" w:rsidRDefault="00EA2D85" w:rsidP="00EA2D85">
      <w:pPr>
        <w:pStyle w:val="ListParagraph"/>
        <w:numPr>
          <w:ilvl w:val="0"/>
          <w:numId w:val="18"/>
        </w:numPr>
      </w:pPr>
      <w:r>
        <w:t>Scaling dataset</w:t>
      </w:r>
    </w:p>
    <w:p w14:paraId="095DB546" w14:textId="1695BE86" w:rsidR="00FE373C" w:rsidRDefault="00EA2D85" w:rsidP="00EA2D85">
      <w:pPr>
        <w:pStyle w:val="ListParagraph"/>
        <w:ind w:left="1080"/>
      </w:pPr>
      <w:r>
        <w:t xml:space="preserve">After preparing the </w:t>
      </w:r>
      <w:r w:rsidR="0074364E">
        <w:t>data we</w:t>
      </w:r>
      <w:r>
        <w:t xml:space="preserve"> started created a pipeline for each model and applying it then tuned the parameter using several methods to increase train and test accuracy </w:t>
      </w:r>
    </w:p>
    <w:p w14:paraId="175693DD" w14:textId="7CA41A1D" w:rsidR="009C5F5A" w:rsidRDefault="00EA2D85" w:rsidP="0074364E">
      <w:pPr>
        <w:pStyle w:val="ListParagraph"/>
        <w:ind w:left="1080"/>
      </w:pPr>
      <w:r>
        <w:t xml:space="preserve">and </w:t>
      </w:r>
      <w:r w:rsidR="00FE373C">
        <w:t xml:space="preserve">we took the best accuracy to be in the pipeline and we saved our data model </w:t>
      </w:r>
      <w:r>
        <w:t xml:space="preserve">we can summarize this in the following </w:t>
      </w:r>
      <w:r w:rsidR="0074364E">
        <w:t>table</w:t>
      </w:r>
    </w:p>
    <w:p w14:paraId="3E8ABC0D" w14:textId="6B5D1FC1" w:rsidR="0074364E" w:rsidRDefault="0074364E" w:rsidP="0074364E">
      <w:pPr>
        <w:pStyle w:val="ListParagraph"/>
        <w:ind w:left="1080"/>
      </w:pPr>
    </w:p>
    <w:p w14:paraId="6E981191" w14:textId="5AE6DB97" w:rsidR="0074364E" w:rsidRDefault="0074364E" w:rsidP="0074364E">
      <w:pPr>
        <w:pStyle w:val="ListParagraph"/>
        <w:ind w:left="1080"/>
      </w:pPr>
    </w:p>
    <w:p w14:paraId="658309B1" w14:textId="6F17C355" w:rsidR="0074364E" w:rsidRDefault="0074364E" w:rsidP="0074364E">
      <w:pPr>
        <w:pStyle w:val="ListParagraph"/>
        <w:ind w:left="1080"/>
      </w:pPr>
    </w:p>
    <w:p w14:paraId="7DAD93A1" w14:textId="07057C28" w:rsidR="0074364E" w:rsidRDefault="0074364E" w:rsidP="0074364E">
      <w:pPr>
        <w:pStyle w:val="ListParagraph"/>
        <w:ind w:left="1080"/>
      </w:pPr>
    </w:p>
    <w:p w14:paraId="7878B6F6" w14:textId="4A0FF08E" w:rsidR="0074364E" w:rsidRDefault="0074364E" w:rsidP="0074364E">
      <w:pPr>
        <w:pStyle w:val="ListParagraph"/>
        <w:ind w:left="1080"/>
      </w:pPr>
    </w:p>
    <w:p w14:paraId="608C54B8" w14:textId="77777777" w:rsidR="0074364E" w:rsidRDefault="0074364E" w:rsidP="0074364E">
      <w:pPr>
        <w:pStyle w:val="ListParagraph"/>
        <w:ind w:left="1080"/>
      </w:pPr>
    </w:p>
    <w:tbl>
      <w:tblPr>
        <w:tblStyle w:val="GridTable5Dark-Accent5"/>
        <w:tblW w:w="9445" w:type="dxa"/>
        <w:tblLook w:val="04A0" w:firstRow="1" w:lastRow="0" w:firstColumn="1" w:lastColumn="0" w:noHBand="0" w:noVBand="1"/>
      </w:tblPr>
      <w:tblGrid>
        <w:gridCol w:w="1563"/>
        <w:gridCol w:w="1996"/>
        <w:gridCol w:w="2532"/>
        <w:gridCol w:w="3354"/>
      </w:tblGrid>
      <w:tr w:rsidR="009C5F5A" w14:paraId="47674683" w14:textId="77777777" w:rsidTr="00FE3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14:paraId="45FDBFAB" w14:textId="77777777" w:rsidR="00C62DD2" w:rsidRDefault="00C62DD2" w:rsidP="00EA2D85">
            <w:pPr>
              <w:pStyle w:val="ListParagraph"/>
              <w:ind w:left="0"/>
            </w:pPr>
          </w:p>
        </w:tc>
        <w:tc>
          <w:tcPr>
            <w:tcW w:w="1996" w:type="dxa"/>
          </w:tcPr>
          <w:p w14:paraId="3A11FC4E" w14:textId="3E36CEAD" w:rsidR="00C62DD2" w:rsidRDefault="007D4DA6" w:rsidP="00EA2D85">
            <w:pPr>
              <w:pStyle w:val="ListParagraph"/>
              <w:ind w:left="0"/>
              <w:cnfStyle w:val="100000000000" w:firstRow="1" w:lastRow="0" w:firstColumn="0" w:lastColumn="0" w:oddVBand="0" w:evenVBand="0" w:oddHBand="0" w:evenHBand="0" w:firstRowFirstColumn="0" w:firstRowLastColumn="0" w:lastRowFirstColumn="0" w:lastRowLastColumn="0"/>
            </w:pPr>
            <w:r>
              <w:t>Baseline Model</w:t>
            </w:r>
          </w:p>
        </w:tc>
        <w:tc>
          <w:tcPr>
            <w:tcW w:w="2532" w:type="dxa"/>
          </w:tcPr>
          <w:p w14:paraId="5F090BAF" w14:textId="4FC95227" w:rsidR="00C62DD2" w:rsidRDefault="007D4DA6" w:rsidP="00EA2D85">
            <w:pPr>
              <w:pStyle w:val="ListParagraph"/>
              <w:ind w:left="0"/>
              <w:cnfStyle w:val="100000000000" w:firstRow="1" w:lastRow="0" w:firstColumn="0" w:lastColumn="0" w:oddVBand="0" w:evenVBand="0" w:oddHBand="0" w:evenHBand="0" w:firstRowFirstColumn="0" w:firstRowLastColumn="0" w:lastRowFirstColumn="0" w:lastRowLastColumn="0"/>
            </w:pPr>
            <w:r>
              <w:t>Hyperparameter tuning(GridSearchCv)</w:t>
            </w:r>
          </w:p>
        </w:tc>
        <w:tc>
          <w:tcPr>
            <w:tcW w:w="3354" w:type="dxa"/>
          </w:tcPr>
          <w:p w14:paraId="7912201F" w14:textId="7E83DFCB" w:rsidR="00C62DD2" w:rsidRDefault="00FE373C" w:rsidP="00EA2D85">
            <w:pPr>
              <w:pStyle w:val="ListParagraph"/>
              <w:ind w:left="0"/>
              <w:cnfStyle w:val="100000000000" w:firstRow="1" w:lastRow="0" w:firstColumn="0" w:lastColumn="0" w:oddVBand="0" w:evenVBand="0" w:oddHBand="0" w:evenHBand="0" w:firstRowFirstColumn="0" w:firstRowLastColumn="0" w:lastRowFirstColumn="0" w:lastRowLastColumn="0"/>
            </w:pPr>
            <w:r>
              <w:t>Hyperparameter tuning(RandomizedSearchCv)</w:t>
            </w:r>
          </w:p>
        </w:tc>
      </w:tr>
      <w:tr w:rsidR="009C5F5A" w14:paraId="6B0EFD37" w14:textId="77777777" w:rsidTr="00FE3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14:paraId="7AD82A18" w14:textId="431323BB" w:rsidR="00C62DD2" w:rsidRPr="007D4DA6" w:rsidRDefault="007D4DA6" w:rsidP="00EA2D85">
            <w:pPr>
              <w:pStyle w:val="ListParagraph"/>
              <w:ind w:left="0"/>
              <w:rPr>
                <w:b w:val="0"/>
                <w:bCs w:val="0"/>
              </w:rPr>
            </w:pPr>
            <w:r>
              <w:t>Logisitc Regression Model</w:t>
            </w:r>
          </w:p>
        </w:tc>
        <w:tc>
          <w:tcPr>
            <w:tcW w:w="1996" w:type="dxa"/>
          </w:tcPr>
          <w:p w14:paraId="6B756BF4" w14:textId="77777777" w:rsidR="00C62DD2" w:rsidRDefault="007D4DA6" w:rsidP="00EA2D85">
            <w:pPr>
              <w:pStyle w:val="ListParagraph"/>
              <w:ind w:left="0"/>
              <w:cnfStyle w:val="000000100000" w:firstRow="0" w:lastRow="0" w:firstColumn="0" w:lastColumn="0" w:oddVBand="0" w:evenVBand="0" w:oddHBand="1" w:evenHBand="0" w:firstRowFirstColumn="0" w:firstRowLastColumn="0" w:lastRowFirstColumn="0" w:lastRowLastColumn="0"/>
            </w:pPr>
            <w:r>
              <w:t>Train accuracy: 87.24%</w:t>
            </w:r>
          </w:p>
          <w:p w14:paraId="6008F62A" w14:textId="70FA61BD" w:rsidR="007D4DA6" w:rsidRDefault="007D4DA6" w:rsidP="00EA2D85">
            <w:pPr>
              <w:pStyle w:val="ListParagraph"/>
              <w:ind w:left="0"/>
              <w:cnfStyle w:val="000000100000" w:firstRow="0" w:lastRow="0" w:firstColumn="0" w:lastColumn="0" w:oddVBand="0" w:evenVBand="0" w:oddHBand="1" w:evenHBand="0" w:firstRowFirstColumn="0" w:firstRowLastColumn="0" w:lastRowFirstColumn="0" w:lastRowLastColumn="0"/>
            </w:pPr>
            <w:r>
              <w:t>Test accuracy:86.141%</w:t>
            </w:r>
          </w:p>
        </w:tc>
        <w:tc>
          <w:tcPr>
            <w:tcW w:w="2532" w:type="dxa"/>
          </w:tcPr>
          <w:p w14:paraId="50848898" w14:textId="4B955747" w:rsidR="007D4DA6" w:rsidRDefault="007D4DA6" w:rsidP="007D4DA6">
            <w:pPr>
              <w:pStyle w:val="ListParagraph"/>
              <w:ind w:left="0"/>
              <w:cnfStyle w:val="000000100000" w:firstRow="0" w:lastRow="0" w:firstColumn="0" w:lastColumn="0" w:oddVBand="0" w:evenVBand="0" w:oddHBand="1" w:evenHBand="0" w:firstRowFirstColumn="0" w:firstRowLastColumn="0" w:lastRowFirstColumn="0" w:lastRowLastColumn="0"/>
            </w:pPr>
            <w:r>
              <w:t>Train accuracy: 87.254%</w:t>
            </w:r>
          </w:p>
          <w:p w14:paraId="52D89CA6" w14:textId="313711A0" w:rsidR="00C62DD2" w:rsidRDefault="007D4DA6" w:rsidP="007D4DA6">
            <w:pPr>
              <w:pStyle w:val="ListParagraph"/>
              <w:ind w:left="0"/>
              <w:cnfStyle w:val="000000100000" w:firstRow="0" w:lastRow="0" w:firstColumn="0" w:lastColumn="0" w:oddVBand="0" w:evenVBand="0" w:oddHBand="1" w:evenHBand="0" w:firstRowFirstColumn="0" w:firstRowLastColumn="0" w:lastRowFirstColumn="0" w:lastRowLastColumn="0"/>
            </w:pPr>
            <w:r>
              <w:t>Test accuracy:86.102%</w:t>
            </w:r>
          </w:p>
        </w:tc>
        <w:tc>
          <w:tcPr>
            <w:tcW w:w="3354" w:type="dxa"/>
          </w:tcPr>
          <w:p w14:paraId="5AFE5BA7" w14:textId="77777777" w:rsidR="00C62DD2" w:rsidRDefault="00C62DD2" w:rsidP="00EA2D85">
            <w:pPr>
              <w:pStyle w:val="ListParagraph"/>
              <w:ind w:left="0"/>
              <w:cnfStyle w:val="000000100000" w:firstRow="0" w:lastRow="0" w:firstColumn="0" w:lastColumn="0" w:oddVBand="0" w:evenVBand="0" w:oddHBand="1" w:evenHBand="0" w:firstRowFirstColumn="0" w:firstRowLastColumn="0" w:lastRowFirstColumn="0" w:lastRowLastColumn="0"/>
            </w:pPr>
          </w:p>
        </w:tc>
      </w:tr>
      <w:tr w:rsidR="009C5F5A" w14:paraId="16638440" w14:textId="77777777" w:rsidTr="00FE373C">
        <w:tc>
          <w:tcPr>
            <w:cnfStyle w:val="001000000000" w:firstRow="0" w:lastRow="0" w:firstColumn="1" w:lastColumn="0" w:oddVBand="0" w:evenVBand="0" w:oddHBand="0" w:evenHBand="0" w:firstRowFirstColumn="0" w:firstRowLastColumn="0" w:lastRowFirstColumn="0" w:lastRowLastColumn="0"/>
            <w:tcW w:w="1563" w:type="dxa"/>
          </w:tcPr>
          <w:p w14:paraId="4706C6F8" w14:textId="34B6C7D5" w:rsidR="00C62DD2" w:rsidRDefault="007D4DA6" w:rsidP="00EA2D85">
            <w:pPr>
              <w:pStyle w:val="ListParagraph"/>
              <w:ind w:left="0"/>
            </w:pPr>
            <w:r>
              <w:t>XGBoost Classifier Model</w:t>
            </w:r>
          </w:p>
        </w:tc>
        <w:tc>
          <w:tcPr>
            <w:tcW w:w="1996" w:type="dxa"/>
          </w:tcPr>
          <w:p w14:paraId="490C4212" w14:textId="468EFAD6" w:rsidR="009C5F5A" w:rsidRDefault="009C5F5A" w:rsidP="009C5F5A">
            <w:pPr>
              <w:pStyle w:val="ListParagraph"/>
              <w:ind w:left="0"/>
              <w:cnfStyle w:val="000000000000" w:firstRow="0" w:lastRow="0" w:firstColumn="0" w:lastColumn="0" w:oddVBand="0" w:evenVBand="0" w:oddHBand="0" w:evenHBand="0" w:firstRowFirstColumn="0" w:firstRowLastColumn="0" w:lastRowFirstColumn="0" w:lastRowLastColumn="0"/>
            </w:pPr>
            <w:r>
              <w:t>Train accuracy: 92.59%</w:t>
            </w:r>
          </w:p>
          <w:p w14:paraId="3915283C" w14:textId="06EB7C16" w:rsidR="00C62DD2" w:rsidRDefault="009C5F5A" w:rsidP="009C5F5A">
            <w:pPr>
              <w:pStyle w:val="ListParagraph"/>
              <w:ind w:left="0"/>
              <w:cnfStyle w:val="000000000000" w:firstRow="0" w:lastRow="0" w:firstColumn="0" w:lastColumn="0" w:oddVBand="0" w:evenVBand="0" w:oddHBand="0" w:evenHBand="0" w:firstRowFirstColumn="0" w:firstRowLastColumn="0" w:lastRowFirstColumn="0" w:lastRowLastColumn="0"/>
            </w:pPr>
            <w:r>
              <w:t>Test accuracy:90.84%</w:t>
            </w:r>
          </w:p>
        </w:tc>
        <w:tc>
          <w:tcPr>
            <w:tcW w:w="2532" w:type="dxa"/>
          </w:tcPr>
          <w:p w14:paraId="13040EB2" w14:textId="452C075E" w:rsidR="009C5F5A" w:rsidRDefault="009C5F5A" w:rsidP="009C5F5A">
            <w:pPr>
              <w:pStyle w:val="ListParagraph"/>
              <w:ind w:left="0"/>
              <w:cnfStyle w:val="000000000000" w:firstRow="0" w:lastRow="0" w:firstColumn="0" w:lastColumn="0" w:oddVBand="0" w:evenVBand="0" w:oddHBand="0" w:evenHBand="0" w:firstRowFirstColumn="0" w:firstRowLastColumn="0" w:lastRowFirstColumn="0" w:lastRowLastColumn="0"/>
            </w:pPr>
            <w:r>
              <w:t>Train accuracy: 91.63%</w:t>
            </w:r>
          </w:p>
          <w:p w14:paraId="7BB54602" w14:textId="5BD1A2AC" w:rsidR="00C62DD2" w:rsidRDefault="009C5F5A" w:rsidP="009C5F5A">
            <w:pPr>
              <w:pStyle w:val="ListParagraph"/>
              <w:ind w:left="0"/>
              <w:cnfStyle w:val="000000000000" w:firstRow="0" w:lastRow="0" w:firstColumn="0" w:lastColumn="0" w:oddVBand="0" w:evenVBand="0" w:oddHBand="0" w:evenHBand="0" w:firstRowFirstColumn="0" w:firstRowLastColumn="0" w:lastRowFirstColumn="0" w:lastRowLastColumn="0"/>
            </w:pPr>
            <w:r>
              <w:t>Test accuracy:91.22%</w:t>
            </w:r>
          </w:p>
        </w:tc>
        <w:tc>
          <w:tcPr>
            <w:tcW w:w="3354" w:type="dxa"/>
          </w:tcPr>
          <w:p w14:paraId="744BAE1D" w14:textId="77777777" w:rsidR="00C62DD2" w:rsidRDefault="00C62DD2" w:rsidP="00EA2D85">
            <w:pPr>
              <w:pStyle w:val="ListParagraph"/>
              <w:ind w:left="0"/>
              <w:cnfStyle w:val="000000000000" w:firstRow="0" w:lastRow="0" w:firstColumn="0" w:lastColumn="0" w:oddVBand="0" w:evenVBand="0" w:oddHBand="0" w:evenHBand="0" w:firstRowFirstColumn="0" w:firstRowLastColumn="0" w:lastRowFirstColumn="0" w:lastRowLastColumn="0"/>
            </w:pPr>
          </w:p>
        </w:tc>
      </w:tr>
      <w:tr w:rsidR="009C5F5A" w14:paraId="4780818B" w14:textId="77777777" w:rsidTr="00FE3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3" w:type="dxa"/>
          </w:tcPr>
          <w:p w14:paraId="650B697D" w14:textId="4E97EA18" w:rsidR="00C62DD2" w:rsidRDefault="009C5F5A" w:rsidP="00EA2D85">
            <w:pPr>
              <w:pStyle w:val="ListParagraph"/>
              <w:ind w:left="0"/>
            </w:pPr>
            <w:r>
              <w:t>Quadratic Discriminant Analysis Model</w:t>
            </w:r>
          </w:p>
        </w:tc>
        <w:tc>
          <w:tcPr>
            <w:tcW w:w="1996" w:type="dxa"/>
          </w:tcPr>
          <w:p w14:paraId="34FC802C" w14:textId="42940FC7" w:rsidR="009C5F5A" w:rsidRDefault="009C5F5A" w:rsidP="009C5F5A">
            <w:pPr>
              <w:pStyle w:val="ListParagraph"/>
              <w:ind w:left="0"/>
              <w:cnfStyle w:val="000000100000" w:firstRow="0" w:lastRow="0" w:firstColumn="0" w:lastColumn="0" w:oddVBand="0" w:evenVBand="0" w:oddHBand="1" w:evenHBand="0" w:firstRowFirstColumn="0" w:firstRowLastColumn="0" w:lastRowFirstColumn="0" w:lastRowLastColumn="0"/>
            </w:pPr>
            <w:r>
              <w:t>Train accuracy: 65.24%</w:t>
            </w:r>
          </w:p>
          <w:p w14:paraId="02D54C84" w14:textId="6C24D143" w:rsidR="00C62DD2" w:rsidRDefault="009C5F5A" w:rsidP="009C5F5A">
            <w:pPr>
              <w:pStyle w:val="ListParagraph"/>
              <w:ind w:left="0"/>
              <w:cnfStyle w:val="000000100000" w:firstRow="0" w:lastRow="0" w:firstColumn="0" w:lastColumn="0" w:oddVBand="0" w:evenVBand="0" w:oddHBand="1" w:evenHBand="0" w:firstRowFirstColumn="0" w:firstRowLastColumn="0" w:lastRowFirstColumn="0" w:lastRowLastColumn="0"/>
            </w:pPr>
            <w:r>
              <w:t>Test accuracy:63.43%</w:t>
            </w:r>
          </w:p>
        </w:tc>
        <w:tc>
          <w:tcPr>
            <w:tcW w:w="2532" w:type="dxa"/>
          </w:tcPr>
          <w:p w14:paraId="5B7CD6B9" w14:textId="7FE9AF5D" w:rsidR="009C5F5A" w:rsidRDefault="009C5F5A" w:rsidP="009C5F5A">
            <w:pPr>
              <w:pStyle w:val="ListParagraph"/>
              <w:ind w:left="0"/>
              <w:cnfStyle w:val="000000100000" w:firstRow="0" w:lastRow="0" w:firstColumn="0" w:lastColumn="0" w:oddVBand="0" w:evenVBand="0" w:oddHBand="1" w:evenHBand="0" w:firstRowFirstColumn="0" w:firstRowLastColumn="0" w:lastRowFirstColumn="0" w:lastRowLastColumn="0"/>
            </w:pPr>
            <w:r>
              <w:t>Train accuracy: 84.35%</w:t>
            </w:r>
          </w:p>
          <w:p w14:paraId="4BE51F72" w14:textId="73F0C20C" w:rsidR="00C62DD2" w:rsidRDefault="009C5F5A" w:rsidP="009C5F5A">
            <w:pPr>
              <w:pStyle w:val="ListParagraph"/>
              <w:ind w:left="0"/>
              <w:cnfStyle w:val="000000100000" w:firstRow="0" w:lastRow="0" w:firstColumn="0" w:lastColumn="0" w:oddVBand="0" w:evenVBand="0" w:oddHBand="1" w:evenHBand="0" w:firstRowFirstColumn="0" w:firstRowLastColumn="0" w:lastRowFirstColumn="0" w:lastRowLastColumn="0"/>
            </w:pPr>
            <w:r>
              <w:t>Test accuracy:83.23%</w:t>
            </w:r>
          </w:p>
        </w:tc>
        <w:tc>
          <w:tcPr>
            <w:tcW w:w="3354" w:type="dxa"/>
          </w:tcPr>
          <w:p w14:paraId="2FF43ACC" w14:textId="77777777" w:rsidR="00C62DD2" w:rsidRDefault="00C62DD2" w:rsidP="00EA2D85">
            <w:pPr>
              <w:pStyle w:val="ListParagraph"/>
              <w:ind w:left="0"/>
              <w:cnfStyle w:val="000000100000" w:firstRow="0" w:lastRow="0" w:firstColumn="0" w:lastColumn="0" w:oddVBand="0" w:evenVBand="0" w:oddHBand="1" w:evenHBand="0" w:firstRowFirstColumn="0" w:firstRowLastColumn="0" w:lastRowFirstColumn="0" w:lastRowLastColumn="0"/>
            </w:pPr>
          </w:p>
        </w:tc>
      </w:tr>
      <w:tr w:rsidR="009C5F5A" w14:paraId="78C190CB" w14:textId="77777777" w:rsidTr="00FE373C">
        <w:tc>
          <w:tcPr>
            <w:cnfStyle w:val="001000000000" w:firstRow="0" w:lastRow="0" w:firstColumn="1" w:lastColumn="0" w:oddVBand="0" w:evenVBand="0" w:oddHBand="0" w:evenHBand="0" w:firstRowFirstColumn="0" w:firstRowLastColumn="0" w:lastRowFirstColumn="0" w:lastRowLastColumn="0"/>
            <w:tcW w:w="1563" w:type="dxa"/>
          </w:tcPr>
          <w:p w14:paraId="5AAF4684" w14:textId="72D01C2E" w:rsidR="009C5F5A" w:rsidRDefault="00FE373C" w:rsidP="00EA2D85">
            <w:pPr>
              <w:pStyle w:val="ListParagraph"/>
              <w:ind w:left="0"/>
            </w:pPr>
            <w:r>
              <w:t>Random Forest Classifier Model</w:t>
            </w:r>
          </w:p>
        </w:tc>
        <w:tc>
          <w:tcPr>
            <w:tcW w:w="1996" w:type="dxa"/>
          </w:tcPr>
          <w:p w14:paraId="258C056D" w14:textId="793DC372" w:rsidR="00FE373C" w:rsidRDefault="00FE373C" w:rsidP="00FE373C">
            <w:pPr>
              <w:pStyle w:val="ListParagraph"/>
              <w:ind w:left="0"/>
              <w:cnfStyle w:val="000000000000" w:firstRow="0" w:lastRow="0" w:firstColumn="0" w:lastColumn="0" w:oddVBand="0" w:evenVBand="0" w:oddHBand="0" w:evenHBand="0" w:firstRowFirstColumn="0" w:firstRowLastColumn="0" w:lastRowFirstColumn="0" w:lastRowLastColumn="0"/>
            </w:pPr>
            <w:r>
              <w:t>Train accuracy: 95.</w:t>
            </w:r>
          </w:p>
          <w:p w14:paraId="34D5F544" w14:textId="5EC000F4" w:rsidR="00FE373C" w:rsidRDefault="00FE373C" w:rsidP="00FE373C">
            <w:pPr>
              <w:pStyle w:val="ListParagraph"/>
              <w:ind w:left="0"/>
              <w:cnfStyle w:val="000000000000" w:firstRow="0" w:lastRow="0" w:firstColumn="0" w:lastColumn="0" w:oddVBand="0" w:evenVBand="0" w:oddHBand="0" w:evenHBand="0" w:firstRowFirstColumn="0" w:firstRowLastColumn="0" w:lastRowFirstColumn="0" w:lastRowLastColumn="0"/>
            </w:pPr>
            <w:r>
              <w:t>76%</w:t>
            </w:r>
          </w:p>
          <w:p w14:paraId="113120E1" w14:textId="6FBC4F1D" w:rsidR="009C5F5A" w:rsidRDefault="00FE373C" w:rsidP="00FE373C">
            <w:pPr>
              <w:pStyle w:val="ListParagraph"/>
              <w:ind w:left="0"/>
              <w:cnfStyle w:val="000000000000" w:firstRow="0" w:lastRow="0" w:firstColumn="0" w:lastColumn="0" w:oddVBand="0" w:evenVBand="0" w:oddHBand="0" w:evenHBand="0" w:firstRowFirstColumn="0" w:firstRowLastColumn="0" w:lastRowFirstColumn="0" w:lastRowLastColumn="0"/>
            </w:pPr>
            <w:r>
              <w:t>Test accuracy:86.96%</w:t>
            </w:r>
          </w:p>
        </w:tc>
        <w:tc>
          <w:tcPr>
            <w:tcW w:w="2532" w:type="dxa"/>
          </w:tcPr>
          <w:p w14:paraId="423F34C8" w14:textId="6D28B9F0" w:rsidR="00FE373C" w:rsidRDefault="00FE373C" w:rsidP="00FE373C">
            <w:pPr>
              <w:pStyle w:val="ListParagraph"/>
              <w:ind w:left="0"/>
              <w:cnfStyle w:val="000000000000" w:firstRow="0" w:lastRow="0" w:firstColumn="0" w:lastColumn="0" w:oddVBand="0" w:evenVBand="0" w:oddHBand="0" w:evenHBand="0" w:firstRowFirstColumn="0" w:firstRowLastColumn="0" w:lastRowFirstColumn="0" w:lastRowLastColumn="0"/>
            </w:pPr>
            <w:r>
              <w:t>Train accuracy: 91.4%</w:t>
            </w:r>
          </w:p>
          <w:p w14:paraId="24C712EF" w14:textId="7A67068C" w:rsidR="009C5F5A" w:rsidRDefault="00FE373C" w:rsidP="00FE373C">
            <w:pPr>
              <w:pStyle w:val="ListParagraph"/>
              <w:ind w:left="0"/>
              <w:cnfStyle w:val="000000000000" w:firstRow="0" w:lastRow="0" w:firstColumn="0" w:lastColumn="0" w:oddVBand="0" w:evenVBand="0" w:oddHBand="0" w:evenHBand="0" w:firstRowFirstColumn="0" w:firstRowLastColumn="0" w:lastRowFirstColumn="0" w:lastRowLastColumn="0"/>
            </w:pPr>
            <w:r>
              <w:t>Test accuracy:91.34%</w:t>
            </w:r>
          </w:p>
        </w:tc>
        <w:tc>
          <w:tcPr>
            <w:tcW w:w="3354" w:type="dxa"/>
          </w:tcPr>
          <w:p w14:paraId="3B8C38F3" w14:textId="77777777" w:rsidR="00FE373C" w:rsidRDefault="00FE373C" w:rsidP="00FE373C">
            <w:pPr>
              <w:pStyle w:val="ListParagraph"/>
              <w:ind w:left="0"/>
              <w:cnfStyle w:val="000000000000" w:firstRow="0" w:lastRow="0" w:firstColumn="0" w:lastColumn="0" w:oddVBand="0" w:evenVBand="0" w:oddHBand="0" w:evenHBand="0" w:firstRowFirstColumn="0" w:firstRowLastColumn="0" w:lastRowFirstColumn="0" w:lastRowLastColumn="0"/>
            </w:pPr>
            <w:r>
              <w:t>Train accuracy: 91.51%</w:t>
            </w:r>
          </w:p>
          <w:p w14:paraId="042E2156" w14:textId="0D7196F3" w:rsidR="009C5F5A" w:rsidRDefault="00FE373C" w:rsidP="00FE373C">
            <w:pPr>
              <w:pStyle w:val="ListParagraph"/>
              <w:ind w:left="0"/>
              <w:cnfStyle w:val="000000000000" w:firstRow="0" w:lastRow="0" w:firstColumn="0" w:lastColumn="0" w:oddVBand="0" w:evenVBand="0" w:oddHBand="0" w:evenHBand="0" w:firstRowFirstColumn="0" w:firstRowLastColumn="0" w:lastRowFirstColumn="0" w:lastRowLastColumn="0"/>
            </w:pPr>
            <w:r>
              <w:t>Test accuracy:91.38%</w:t>
            </w:r>
          </w:p>
        </w:tc>
      </w:tr>
    </w:tbl>
    <w:p w14:paraId="13F225FC" w14:textId="280A6576" w:rsidR="00E81978" w:rsidRDefault="00E81978" w:rsidP="0074364E">
      <w:pPr>
        <w:pStyle w:val="ListParagraph"/>
        <w:ind w:left="1080"/>
      </w:pPr>
    </w:p>
    <w:sectPr w:rsidR="00E81978">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0EA84" w14:textId="77777777" w:rsidR="006C629D" w:rsidRDefault="006C629D">
      <w:pPr>
        <w:spacing w:line="240" w:lineRule="auto"/>
      </w:pPr>
      <w:r>
        <w:separator/>
      </w:r>
    </w:p>
    <w:p w14:paraId="52C1B447" w14:textId="77777777" w:rsidR="006C629D" w:rsidRDefault="006C629D"/>
  </w:endnote>
  <w:endnote w:type="continuationSeparator" w:id="0">
    <w:p w14:paraId="35C5E614" w14:textId="77777777" w:rsidR="006C629D" w:rsidRDefault="006C629D">
      <w:pPr>
        <w:spacing w:line="240" w:lineRule="auto"/>
      </w:pPr>
      <w:r>
        <w:continuationSeparator/>
      </w:r>
    </w:p>
    <w:p w14:paraId="04185D38" w14:textId="77777777" w:rsidR="006C629D" w:rsidRDefault="006C62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29EB6" w14:textId="77777777" w:rsidR="006C629D" w:rsidRDefault="006C629D">
      <w:pPr>
        <w:spacing w:line="240" w:lineRule="auto"/>
      </w:pPr>
      <w:r>
        <w:separator/>
      </w:r>
    </w:p>
    <w:p w14:paraId="5D1F8967" w14:textId="77777777" w:rsidR="006C629D" w:rsidRDefault="006C629D"/>
  </w:footnote>
  <w:footnote w:type="continuationSeparator" w:id="0">
    <w:p w14:paraId="44ECA235" w14:textId="77777777" w:rsidR="006C629D" w:rsidRDefault="006C629D">
      <w:pPr>
        <w:spacing w:line="240" w:lineRule="auto"/>
      </w:pPr>
      <w:r>
        <w:continuationSeparator/>
      </w:r>
    </w:p>
    <w:p w14:paraId="4517AAB6" w14:textId="77777777" w:rsidR="006C629D" w:rsidRDefault="006C62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571614"/>
      <w:docPartObj>
        <w:docPartGallery w:val="Page Numbers (Top of Page)"/>
        <w:docPartUnique/>
      </w:docPartObj>
    </w:sdtPr>
    <w:sdtEndPr>
      <w:rPr>
        <w:noProof/>
      </w:rPr>
    </w:sdtEndPr>
    <w:sdtContent>
      <w:p w14:paraId="6E3D7A94" w14:textId="7CD8E431" w:rsidR="0074364E" w:rsidRDefault="0074364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F7918B" w14:textId="0087A123" w:rsidR="00E81978" w:rsidRPr="00666A7E" w:rsidRDefault="00E81978">
    <w:pPr>
      <w:pStyle w:val="Header"/>
      <w:rPr>
        <w:rStyle w:val="Strong"/>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C691769"/>
    <w:multiLevelType w:val="hybridMultilevel"/>
    <w:tmpl w:val="3D94D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EB0FE7"/>
    <w:multiLevelType w:val="hybridMultilevel"/>
    <w:tmpl w:val="6FE632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9C0289"/>
    <w:multiLevelType w:val="hybridMultilevel"/>
    <w:tmpl w:val="D2D4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1984841">
    <w:abstractNumId w:val="9"/>
  </w:num>
  <w:num w:numId="2" w16cid:durableId="61682440">
    <w:abstractNumId w:val="7"/>
  </w:num>
  <w:num w:numId="3" w16cid:durableId="717165432">
    <w:abstractNumId w:val="6"/>
  </w:num>
  <w:num w:numId="4" w16cid:durableId="817576880">
    <w:abstractNumId w:val="5"/>
  </w:num>
  <w:num w:numId="5" w16cid:durableId="1264411366">
    <w:abstractNumId w:val="4"/>
  </w:num>
  <w:num w:numId="6" w16cid:durableId="1090388111">
    <w:abstractNumId w:val="8"/>
  </w:num>
  <w:num w:numId="7" w16cid:durableId="120463803">
    <w:abstractNumId w:val="3"/>
  </w:num>
  <w:num w:numId="8" w16cid:durableId="1059523255">
    <w:abstractNumId w:val="2"/>
  </w:num>
  <w:num w:numId="9" w16cid:durableId="849487136">
    <w:abstractNumId w:val="1"/>
  </w:num>
  <w:num w:numId="10" w16cid:durableId="2123107769">
    <w:abstractNumId w:val="0"/>
  </w:num>
  <w:num w:numId="11" w16cid:durableId="299921035">
    <w:abstractNumId w:val="9"/>
    <w:lvlOverride w:ilvl="0">
      <w:startOverride w:val="1"/>
    </w:lvlOverride>
  </w:num>
  <w:num w:numId="12" w16cid:durableId="784813385">
    <w:abstractNumId w:val="16"/>
  </w:num>
  <w:num w:numId="13" w16cid:durableId="561713961">
    <w:abstractNumId w:val="14"/>
  </w:num>
  <w:num w:numId="14" w16cid:durableId="1592078193">
    <w:abstractNumId w:val="13"/>
  </w:num>
  <w:num w:numId="15" w16cid:durableId="1942957131">
    <w:abstractNumId w:val="15"/>
  </w:num>
  <w:num w:numId="16" w16cid:durableId="70583891">
    <w:abstractNumId w:val="12"/>
  </w:num>
  <w:num w:numId="17" w16cid:durableId="1080829758">
    <w:abstractNumId w:val="10"/>
  </w:num>
  <w:num w:numId="18" w16cid:durableId="2174031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7E"/>
    <w:rsid w:val="000D3F41"/>
    <w:rsid w:val="00355DCA"/>
    <w:rsid w:val="003D2D4A"/>
    <w:rsid w:val="003D687B"/>
    <w:rsid w:val="00427916"/>
    <w:rsid w:val="00551A02"/>
    <w:rsid w:val="005534FA"/>
    <w:rsid w:val="005B0955"/>
    <w:rsid w:val="005B35C9"/>
    <w:rsid w:val="005D3A03"/>
    <w:rsid w:val="00664942"/>
    <w:rsid w:val="00666A7E"/>
    <w:rsid w:val="006C629D"/>
    <w:rsid w:val="006C79D5"/>
    <w:rsid w:val="0074364E"/>
    <w:rsid w:val="007653FC"/>
    <w:rsid w:val="007D4DA6"/>
    <w:rsid w:val="008002C0"/>
    <w:rsid w:val="00862196"/>
    <w:rsid w:val="008C5323"/>
    <w:rsid w:val="00925FA7"/>
    <w:rsid w:val="009A6A3B"/>
    <w:rsid w:val="009C5F5A"/>
    <w:rsid w:val="00A82655"/>
    <w:rsid w:val="00B823AA"/>
    <w:rsid w:val="00B9203F"/>
    <w:rsid w:val="00BA45DB"/>
    <w:rsid w:val="00BD1517"/>
    <w:rsid w:val="00BF4184"/>
    <w:rsid w:val="00C0601E"/>
    <w:rsid w:val="00C31D30"/>
    <w:rsid w:val="00C62DD2"/>
    <w:rsid w:val="00C752CA"/>
    <w:rsid w:val="00CD1340"/>
    <w:rsid w:val="00CD6E39"/>
    <w:rsid w:val="00CE140E"/>
    <w:rsid w:val="00CF6E91"/>
    <w:rsid w:val="00D4146C"/>
    <w:rsid w:val="00D85B68"/>
    <w:rsid w:val="00E25B2C"/>
    <w:rsid w:val="00E6004D"/>
    <w:rsid w:val="00E81978"/>
    <w:rsid w:val="00EA2D85"/>
    <w:rsid w:val="00F379B7"/>
    <w:rsid w:val="00F525FA"/>
    <w:rsid w:val="00FE3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63AB2"/>
  <w15:chartTrackingRefBased/>
  <w15:docId w15:val="{3F96E30A-0FEC-4516-8952-2844D274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styleId="GridTable1Light">
    <w:name w:val="Grid Table 1 Light"/>
    <w:basedOn w:val="TableNormal"/>
    <w:uiPriority w:val="46"/>
    <w:rsid w:val="00C62D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C62D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350036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695470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229766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wanSobhyHusseinAtti\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9A01C687234FBC93CA94B3DB51D35D"/>
        <w:category>
          <w:name w:val="General"/>
          <w:gallery w:val="placeholder"/>
        </w:category>
        <w:types>
          <w:type w:val="bbPlcHdr"/>
        </w:types>
        <w:behaviors>
          <w:behavior w:val="content"/>
        </w:behaviors>
        <w:guid w:val="{6551A7CC-5B1F-4CB2-AE94-72CE99A26C36}"/>
      </w:docPartPr>
      <w:docPartBody>
        <w:p w:rsidR="00FB32D5" w:rsidRDefault="00000000">
          <w:pPr>
            <w:pStyle w:val="449A01C687234FBC93CA94B3DB51D35D"/>
          </w:pPr>
          <w:r>
            <w:t>[Title Here, up to 12 Words, on One to Two Lines]</w:t>
          </w:r>
        </w:p>
      </w:docPartBody>
    </w:docPart>
    <w:docPart>
      <w:docPartPr>
        <w:name w:val="5225FC56D7324F07BEAD8DB4C5613202"/>
        <w:category>
          <w:name w:val="General"/>
          <w:gallery w:val="placeholder"/>
        </w:category>
        <w:types>
          <w:type w:val="bbPlcHdr"/>
        </w:types>
        <w:behaviors>
          <w:behavior w:val="content"/>
        </w:behaviors>
        <w:guid w:val="{77478EC1-AC7F-4E3B-BA71-A2B0201D2618}"/>
      </w:docPartPr>
      <w:docPartBody>
        <w:p w:rsidR="00FB32D5" w:rsidRDefault="00000000">
          <w:pPr>
            <w:pStyle w:val="5225FC56D7324F07BEAD8DB4C5613202"/>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D5"/>
    <w:rsid w:val="00BC28F2"/>
    <w:rsid w:val="00FB32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9A01C687234FBC93CA94B3DB51D35D">
    <w:name w:val="449A01C687234FBC93CA94B3DB51D35D"/>
  </w:style>
  <w:style w:type="paragraph" w:customStyle="1" w:styleId="5225FC56D7324F07BEAD8DB4C5613202">
    <w:name w:val="5225FC56D7324F07BEAD8DB4C5613202"/>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6A93C7DACA304C87DB95FEEF364CFB" ma:contentTypeVersion="7" ma:contentTypeDescription="Create a new document." ma:contentTypeScope="" ma:versionID="bc24d235729a97c74754bef1cd440fca">
  <xsd:schema xmlns:xsd="http://www.w3.org/2001/XMLSchema" xmlns:xs="http://www.w3.org/2001/XMLSchema" xmlns:p="http://schemas.microsoft.com/office/2006/metadata/properties" xmlns:ns3="ad63a154-3fe5-4aff-bb16-f4d5446b5dad" xmlns:ns4="5bf4c94e-296f-4d09-825a-566650fcd69e" targetNamespace="http://schemas.microsoft.com/office/2006/metadata/properties" ma:root="true" ma:fieldsID="38848c403ac2afdde41504077662adb4" ns3:_="" ns4:_="">
    <xsd:import namespace="ad63a154-3fe5-4aff-bb16-f4d5446b5dad"/>
    <xsd:import namespace="5bf4c94e-296f-4d09-825a-566650fcd6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3a154-3fe5-4aff-bb16-f4d5446b5d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f4c94e-296f-4d09-825a-566650fcd69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B39DD4-AA83-4BEE-BB8B-D5A405F072BB}">
  <ds:schemaRefs>
    <ds:schemaRef ds:uri="http://schemas.microsoft.com/sharepoint/v3/contenttype/forms"/>
  </ds:schemaRefs>
</ds:datastoreItem>
</file>

<file path=customXml/itemProps2.xml><?xml version="1.0" encoding="utf-8"?>
<ds:datastoreItem xmlns:ds="http://schemas.openxmlformats.org/officeDocument/2006/customXml" ds:itemID="{84E9D52D-CCFA-4C0C-8E5F-26CA1A3C40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3a154-3fe5-4aff-bb16-f4d5446b5dad"/>
    <ds:schemaRef ds:uri="5bf4c94e-296f-4d09-825a-566650fcd6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4.xml><?xml version="1.0" encoding="utf-8"?>
<ds:datastoreItem xmlns:ds="http://schemas.openxmlformats.org/officeDocument/2006/customXml" ds:itemID="{340A9933-97D6-4A6E-B875-993DC393A9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172</TotalTime>
  <Pages>5</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Startup Acquisition Analysis and Prediction
Technocolabs Datasciens and ML Intership
 Authors:</dc:title>
  <dc:subject/>
  <dc:creator>Rwan  Sobhy Hussein Attia Moustafa</dc:creator>
  <cp:keywords/>
  <dc:description/>
  <cp:lastModifiedBy>Muhammad Shaheer</cp:lastModifiedBy>
  <cp:revision>2</cp:revision>
  <dcterms:created xsi:type="dcterms:W3CDTF">2022-08-24T15:17:00Z</dcterms:created>
  <dcterms:modified xsi:type="dcterms:W3CDTF">2022-09-03T06:02:00Z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0x0101006B6A93C7DACA304C87DB95FEEF364CFB</vt:lpwstr>
  </property>
</Properties>
</file>